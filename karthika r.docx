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810"/>
        <w:gridCol w:w="6470"/>
      </w:tblGrid>
      <w:tr w:rsidR="001B2ABD" w14:paraId="6B7028F6" w14:textId="77777777" w:rsidTr="00A6483E">
        <w:trPr>
          <w:trHeight w:val="4410"/>
        </w:trPr>
        <w:tc>
          <w:tcPr>
            <w:tcW w:w="3510" w:type="dxa"/>
            <w:vAlign w:val="bottom"/>
          </w:tcPr>
          <w:p w14:paraId="1AD440C7" w14:textId="7CB0F04B" w:rsidR="001B2ABD" w:rsidRDefault="00CF2EF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B844EAE" wp14:editId="238BFED3">
                  <wp:extent cx="1491137" cy="2305050"/>
                  <wp:effectExtent l="0" t="0" r="0" b="0"/>
                  <wp:docPr id="21190270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270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37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5BC5C8E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B9A2CE" w14:textId="449ABC56" w:rsidR="001B2ABD" w:rsidRPr="00EA2647" w:rsidRDefault="00EA2647" w:rsidP="00EA2647">
            <w:pPr>
              <w:pStyle w:val="Subtitle"/>
              <w:rPr>
                <w:b/>
                <w:bCs/>
                <w:sz w:val="96"/>
                <w:szCs w:val="72"/>
              </w:rPr>
            </w:pPr>
            <w:r w:rsidRPr="00EA2647">
              <w:rPr>
                <w:b/>
                <w:bCs/>
                <w:spacing w:val="0"/>
                <w:w w:val="100"/>
                <w:sz w:val="96"/>
                <w:szCs w:val="72"/>
              </w:rPr>
              <w:t>KARTHIKA.K</w:t>
            </w:r>
          </w:p>
          <w:p w14:paraId="65A7A4F5" w14:textId="6E92A9B7" w:rsidR="001B2ABD" w:rsidRDefault="00AF47C7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6BA412E7" w14:textId="77777777" w:rsidTr="00A6483E">
        <w:tc>
          <w:tcPr>
            <w:tcW w:w="3510" w:type="dxa"/>
          </w:tcPr>
          <w:p w14:paraId="48E05D07" w14:textId="75AE6273" w:rsidR="001B2ABD" w:rsidRPr="00067EC3" w:rsidRDefault="00274AD1" w:rsidP="00036450">
            <w:pPr>
              <w:pStyle w:val="Heading3"/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67EC3"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Profile:</w:t>
            </w:r>
          </w:p>
          <w:p w14:paraId="5D6E8B3A" w14:textId="77777777" w:rsidR="00274AD1" w:rsidRPr="00274AD1" w:rsidRDefault="00274AD1" w:rsidP="00274AD1"/>
          <w:p w14:paraId="04044135" w14:textId="482B1A7B" w:rsidR="00036450" w:rsidRDefault="00AE333D" w:rsidP="00274AD1">
            <w:r>
              <w:t xml:space="preserve"> </w:t>
            </w:r>
            <w:r w:rsidR="004C6E2D">
              <w:t>To get an opportunity where I can make the best of my potential and contribute to the organization’s growth</w:t>
            </w:r>
            <w:r w:rsidR="00067EC3">
              <w:t>.</w:t>
            </w:r>
          </w:p>
          <w:p w14:paraId="03AEF7A7" w14:textId="77777777" w:rsidR="00274AD1" w:rsidRPr="00274AD1" w:rsidRDefault="00274AD1" w:rsidP="00274AD1"/>
          <w:p w14:paraId="692E8985" w14:textId="6A5F639C" w:rsidR="00274AD1" w:rsidRDefault="00274AD1" w:rsidP="00274AD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4AD1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:</w:t>
            </w:r>
          </w:p>
          <w:p w14:paraId="27820D83" w14:textId="77777777" w:rsidR="00274AD1" w:rsidRPr="00274AD1" w:rsidRDefault="00274AD1" w:rsidP="00274AD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sdt>
            <w:sdtPr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d w:val="1111563247"/>
              <w:placeholder>
                <w:docPart w:val="6B37BE9698374F1897E8F2777BFA8D2D"/>
              </w:placeholder>
              <w:temporary/>
              <w:showingPlcHdr/>
              <w15:appearance w15:val="hidden"/>
            </w:sdtPr>
            <w:sdtContent>
              <w:p w14:paraId="324644CE" w14:textId="77777777" w:rsidR="004D3011" w:rsidRPr="00067EC3" w:rsidRDefault="004D3011" w:rsidP="004D3011">
                <w:pPr>
                  <w:rPr>
                    <w:b/>
                    <w:outline/>
                    <w:color w:val="DD8047" w:themeColor="accent2"/>
                    <w:sz w:val="20"/>
                    <w:szCs w:val="20"/>
                    <w14:shadow w14:blurRad="0" w14:dist="38100" w14:dir="2700000" w14:sx="100000" w14:sy="100000" w14:kx="0" w14:ky="0" w14:algn="tl">
                      <w14:schemeClr w14:val="accent2"/>
                    </w14:shadow>
                    <w14:textOutline w14:w="6604" w14:cap="flat" w14:cmpd="sng" w14:algn="ctr">
                      <w14:solidFill>
                        <w14:schemeClr w14:val="accent2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</w:pPr>
                <w:r w:rsidRPr="00067EC3">
                  <w:rPr>
                    <w:b/>
                    <w:outline/>
                    <w:color w:val="DD8047" w:themeColor="accent2"/>
                    <w:sz w:val="20"/>
                    <w:szCs w:val="20"/>
                    <w14:shadow w14:blurRad="0" w14:dist="38100" w14:dir="2700000" w14:sx="100000" w14:sy="100000" w14:kx="0" w14:ky="0" w14:algn="tl">
                      <w14:schemeClr w14:val="accent2"/>
                    </w14:shadow>
                    <w14:textOutline w14:w="6604" w14:cap="flat" w14:cmpd="sng" w14:algn="ctr">
                      <w14:solidFill>
                        <w14:schemeClr w14:val="accent2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>PHONE:</w:t>
                </w:r>
              </w:p>
            </w:sdtContent>
          </w:sdt>
          <w:p w14:paraId="4CCA4F4D" w14:textId="0929AB90" w:rsidR="004D3011" w:rsidRPr="00EA2647" w:rsidRDefault="00EA2647" w:rsidP="004D3011">
            <w:pPr>
              <w:rPr>
                <w:color w:val="355D7E" w:themeColor="accent1" w:themeShade="80"/>
              </w:rPr>
            </w:pPr>
            <w:r w:rsidRPr="00EA2647">
              <w:rPr>
                <w:color w:val="355D7E" w:themeColor="accent1" w:themeShade="80"/>
              </w:rPr>
              <w:t>9047818965</w:t>
            </w:r>
          </w:p>
          <w:p w14:paraId="08512D38" w14:textId="77777777" w:rsidR="004D3011" w:rsidRPr="004D3011" w:rsidRDefault="004D3011" w:rsidP="004D3011"/>
          <w:p w14:paraId="51807744" w14:textId="78D754B1" w:rsidR="00A6483E" w:rsidRDefault="00A6483E" w:rsidP="004D3011">
            <w:r>
              <w:t>Social medias:</w:t>
            </w:r>
          </w:p>
          <w:p w14:paraId="5CB6E5B6" w14:textId="6723581C" w:rsidR="00A6483E" w:rsidRDefault="00A6483E" w:rsidP="004D3011"/>
          <w:p w14:paraId="34B8A200" w14:textId="78D96E0F" w:rsidR="00A6483E" w:rsidRPr="00067EC3" w:rsidRDefault="00A6483E" w:rsidP="004D3011">
            <w:pPr>
              <w:rPr>
                <w:b/>
                <w:outline/>
                <w:color w:val="DD8047" w:themeColor="accent2"/>
                <w:sz w:val="2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67EC3">
              <w:rPr>
                <w:b/>
                <w:outline/>
                <w:color w:val="DD8047" w:themeColor="accent2"/>
                <w:sz w:val="2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Instagram:</w:t>
            </w:r>
          </w:p>
          <w:p w14:paraId="1CC4B37F" w14:textId="03522DDA" w:rsidR="004D3011" w:rsidRPr="00EA2647" w:rsidRDefault="00EA2647" w:rsidP="004D3011">
            <w:pPr>
              <w:rPr>
                <w:color w:val="355D7E" w:themeColor="accent1" w:themeShade="80"/>
              </w:rPr>
            </w:pPr>
            <w:r w:rsidRPr="00EA2647">
              <w:rPr>
                <w:color w:val="355D7E" w:themeColor="accent1" w:themeShade="80"/>
              </w:rPr>
              <w:t>_royal_queen_crazy7</w:t>
            </w:r>
          </w:p>
          <w:p w14:paraId="637E648D" w14:textId="06C7E92F" w:rsidR="00AE333D" w:rsidRDefault="00AE333D" w:rsidP="004D3011"/>
          <w:p w14:paraId="3F07B412" w14:textId="3714EF70" w:rsidR="00AE333D" w:rsidRPr="00067EC3" w:rsidRDefault="00AE333D" w:rsidP="004D3011">
            <w:pPr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67EC3">
              <w:rPr>
                <w:b/>
                <w:outline/>
                <w:color w:val="DD8047" w:themeColor="accen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Email:</w:t>
            </w:r>
          </w:p>
          <w:p w14:paraId="32325D8D" w14:textId="340B152A" w:rsidR="00AE333D" w:rsidRPr="00EA2647" w:rsidRDefault="00274AD1" w:rsidP="004D3011">
            <w:pPr>
              <w:rPr>
                <w:color w:val="355D7E" w:themeColor="accent1" w:themeShade="80"/>
              </w:rPr>
            </w:pPr>
            <w:r w:rsidRPr="00EA2647">
              <w:rPr>
                <w:color w:val="355D7E" w:themeColor="accent1" w:themeShade="80"/>
              </w:rPr>
              <w:t>Karthika</w:t>
            </w:r>
            <w:r w:rsidR="00EA2647" w:rsidRPr="00EA2647">
              <w:rPr>
                <w:color w:val="355D7E" w:themeColor="accent1" w:themeShade="80"/>
              </w:rPr>
              <w:t>karuppiah07</w:t>
            </w:r>
            <w:r w:rsidR="00AE333D" w:rsidRPr="00EA2647">
              <w:rPr>
                <w:color w:val="355D7E" w:themeColor="accent1" w:themeShade="80"/>
              </w:rPr>
              <w:t>@gmail.com</w:t>
            </w:r>
          </w:p>
          <w:sdt>
            <w:sdtPr>
              <w:rPr>
                <w:caps w:val="0"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id w:val="-1444214663"/>
              <w:placeholder>
                <w:docPart w:val="ECC2AAA36F874091B0D663ECE621F62A"/>
              </w:placeholder>
              <w:temporary/>
              <w:showingPlcHdr/>
              <w15:appearance w15:val="hidden"/>
            </w:sdtPr>
            <w:sdtContent>
              <w:p w14:paraId="3993B0BE" w14:textId="77777777" w:rsidR="004D3011" w:rsidRPr="00274AD1" w:rsidRDefault="00CB0055" w:rsidP="00CB0055">
                <w:pPr>
                  <w:pStyle w:val="Heading3"/>
                  <w:rPr>
                    <w:caps w:val="0"/>
                    <w:color w:val="000000" w:themeColor="text1"/>
                    <w:sz w:val="40"/>
                    <w:szCs w:val="40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</w:pPr>
                <w:r w:rsidRPr="00274AD1">
                  <w:rPr>
                    <w:caps w:val="0"/>
                    <w:color w:val="000000" w:themeColor="text1"/>
                    <w:sz w:val="40"/>
                    <w:szCs w:val="40"/>
                    <w14:shadow w14:blurRad="12700" w14:dist="38100" w14:dir="2700000" w14:sx="100000" w14:sy="100000" w14:kx="0" w14:ky="0" w14:algn="tl">
                      <w14:schemeClr w14:val="bg1">
                        <w14:lumMod w14:val="50000"/>
                      </w14:schemeClr>
                    </w14:shadow>
                    <w14:textOutline w14:w="9525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Hobbies</w:t>
                </w:r>
              </w:p>
            </w:sdtContent>
          </w:sdt>
          <w:p w14:paraId="71F03479" w14:textId="258B44C0" w:rsidR="004D3011" w:rsidRDefault="00EA2647" w:rsidP="004D3011">
            <w:r>
              <w:t>sleeping</w:t>
            </w:r>
          </w:p>
          <w:p w14:paraId="15D9BD2B" w14:textId="77777777" w:rsidR="00A6483E" w:rsidRDefault="00A6483E" w:rsidP="004D3011"/>
          <w:p w14:paraId="3C969151" w14:textId="5D4A04BA" w:rsidR="004C6E2D" w:rsidRDefault="00EA2647" w:rsidP="004D3011">
            <w:r>
              <w:t>lessoning song</w:t>
            </w:r>
          </w:p>
          <w:p w14:paraId="13616E7C" w14:textId="77777777" w:rsidR="00A6483E" w:rsidRDefault="00A6483E" w:rsidP="004D3011"/>
          <w:p w14:paraId="3C23AD85" w14:textId="03780A40" w:rsidR="00274AD1" w:rsidRDefault="00EA2647" w:rsidP="004D3011">
            <w:r>
              <w:t>watching movie</w:t>
            </w:r>
          </w:p>
          <w:p w14:paraId="271A02CA" w14:textId="4750A250" w:rsidR="004D3011" w:rsidRDefault="004D3011" w:rsidP="004D3011"/>
          <w:p w14:paraId="2BE9CA8A" w14:textId="2BB94EB7" w:rsidR="004D3011" w:rsidRDefault="004D3011" w:rsidP="004D3011"/>
          <w:p w14:paraId="430BCABA" w14:textId="69B54D9C" w:rsidR="004D3011" w:rsidRPr="004D3011" w:rsidRDefault="004D3011" w:rsidP="004D3011"/>
        </w:tc>
        <w:tc>
          <w:tcPr>
            <w:tcW w:w="810" w:type="dxa"/>
          </w:tcPr>
          <w:p w14:paraId="366D1D0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30099F9" w14:textId="098C00FC" w:rsidR="001B2ABD" w:rsidRPr="00EA2647" w:rsidRDefault="00000000" w:rsidP="00036450">
            <w:pPr>
              <w:pStyle w:val="Heading2"/>
              <w:rPr>
                <w:color w:val="355D7E" w:themeColor="accent1" w:themeShade="80"/>
              </w:rPr>
            </w:pPr>
            <w:sdt>
              <w:sdtPr>
                <w:rPr>
                  <w:color w:val="355D7E" w:themeColor="accent1" w:themeShade="80"/>
                </w:rPr>
                <w:id w:val="1049110328"/>
                <w:placeholder>
                  <w:docPart w:val="B1CF83382BE04749881EBC6CC78BCAD1"/>
                </w:placeholder>
                <w:temporary/>
                <w:showingPlcHdr/>
                <w15:appearance w15:val="hidden"/>
              </w:sdtPr>
              <w:sdtContent>
                <w:r w:rsidR="00E25A26" w:rsidRPr="00EA2647">
                  <w:rPr>
                    <w:color w:val="355D7E" w:themeColor="accent1" w:themeShade="80"/>
                    <w:sz w:val="28"/>
                    <w:szCs w:val="28"/>
                  </w:rPr>
                  <w:t>EDUCATION</w:t>
                </w:r>
              </w:sdtContent>
            </w:sdt>
            <w:r w:rsidR="00EA2647" w:rsidRPr="00EA2647">
              <w:rPr>
                <w:color w:val="355D7E" w:themeColor="accent1" w:themeShade="80"/>
              </w:rPr>
              <w:t>:</w:t>
            </w:r>
          </w:p>
          <w:p w14:paraId="191FB0EA" w14:textId="6944CA2D" w:rsidR="00036450" w:rsidRPr="00036450" w:rsidRDefault="00036450" w:rsidP="00B359E4">
            <w:pPr>
              <w:pStyle w:val="Heading4"/>
            </w:pPr>
          </w:p>
          <w:p w14:paraId="58C871A7" w14:textId="0380CC6E" w:rsidR="00AF47C7" w:rsidRPr="00A6483E" w:rsidRDefault="004C6E2D" w:rsidP="00036450">
            <w:pPr>
              <w:rPr>
                <w:color w:val="B85A22" w:themeColor="accent2" w:themeShade="BF"/>
                <w:sz w:val="40"/>
                <w:szCs w:val="40"/>
              </w:rPr>
            </w:pPr>
            <w:r w:rsidRPr="00A6483E">
              <w:rPr>
                <w:color w:val="B85A22" w:themeColor="accent2" w:themeShade="BF"/>
                <w:sz w:val="40"/>
                <w:szCs w:val="40"/>
              </w:rPr>
              <w:t>2021-2023</w:t>
            </w:r>
          </w:p>
          <w:p w14:paraId="5F16D70A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51B638A8" w14:textId="0DCAFD84" w:rsidR="004C6E2D" w:rsidRPr="00EA2647" w:rsidRDefault="004C6E2D" w:rsidP="00036450">
            <w:pPr>
              <w:rPr>
                <w:sz w:val="40"/>
                <w:szCs w:val="40"/>
              </w:rPr>
            </w:pPr>
            <w:r w:rsidRPr="00EA2647">
              <w:rPr>
                <w:sz w:val="40"/>
                <w:szCs w:val="40"/>
              </w:rPr>
              <w:t>Alagappa university</w:t>
            </w:r>
          </w:p>
          <w:p w14:paraId="4C3DD5E3" w14:textId="77777777" w:rsidR="00A6483E" w:rsidRPr="00A6483E" w:rsidRDefault="00A6483E" w:rsidP="00036450">
            <w:pPr>
              <w:rPr>
                <w:sz w:val="40"/>
                <w:szCs w:val="40"/>
              </w:rPr>
            </w:pPr>
          </w:p>
          <w:p w14:paraId="3A75973B" w14:textId="533158B8" w:rsidR="004C6E2D" w:rsidRPr="00EA2647" w:rsidRDefault="00EA2647" w:rsidP="00036450">
            <w:pPr>
              <w:rPr>
                <w:sz w:val="32"/>
                <w:szCs w:val="32"/>
              </w:rPr>
            </w:pPr>
            <w:r w:rsidRPr="00EA2647">
              <w:rPr>
                <w:sz w:val="32"/>
                <w:szCs w:val="32"/>
              </w:rPr>
              <w:t>Alagappa Govt.Arts College,Karaikudi</w:t>
            </w:r>
          </w:p>
          <w:p w14:paraId="3645BA16" w14:textId="27206BB1" w:rsidR="00067EC3" w:rsidRDefault="00067EC3" w:rsidP="00036450">
            <w:pPr>
              <w:rPr>
                <w:sz w:val="28"/>
                <w:szCs w:val="28"/>
              </w:rPr>
            </w:pPr>
          </w:p>
          <w:p w14:paraId="78E23554" w14:textId="77777777" w:rsidR="00A6483E" w:rsidRDefault="00A6483E" w:rsidP="00036450">
            <w:pPr>
              <w:rPr>
                <w:sz w:val="28"/>
                <w:szCs w:val="28"/>
              </w:rPr>
            </w:pPr>
          </w:p>
          <w:p w14:paraId="14DFAD5A" w14:textId="7FC68A6B" w:rsidR="00A6483E" w:rsidRPr="00EA2647" w:rsidRDefault="00A6483E" w:rsidP="00036450">
            <w:pPr>
              <w:rPr>
                <w:sz w:val="28"/>
                <w:szCs w:val="28"/>
              </w:rPr>
            </w:pPr>
            <w:r w:rsidRPr="00EA2647">
              <w:rPr>
                <w:sz w:val="28"/>
                <w:szCs w:val="28"/>
              </w:rPr>
              <w:t>Bachelor of Science-Information Technology</w:t>
            </w:r>
          </w:p>
          <w:p w14:paraId="30ABF85F" w14:textId="77777777" w:rsidR="00AF47C7" w:rsidRPr="00EA2647" w:rsidRDefault="00AF47C7" w:rsidP="00036450">
            <w:pPr>
              <w:rPr>
                <w:sz w:val="28"/>
                <w:szCs w:val="28"/>
              </w:rPr>
            </w:pPr>
          </w:p>
          <w:p w14:paraId="148275C4" w14:textId="396D17C6" w:rsidR="004D3011" w:rsidRPr="00EA2647" w:rsidRDefault="00AF47C7" w:rsidP="00AF47C7">
            <w:pPr>
              <w:pStyle w:val="Heading2"/>
              <w:rPr>
                <w:color w:val="355D7E" w:themeColor="accent1" w:themeShade="80"/>
                <w:sz w:val="28"/>
                <w:szCs w:val="28"/>
              </w:rPr>
            </w:pPr>
            <w:r w:rsidRPr="00EA2647">
              <w:rPr>
                <w:color w:val="355D7E" w:themeColor="accent1" w:themeShade="80"/>
                <w:sz w:val="28"/>
                <w:szCs w:val="28"/>
              </w:rPr>
              <w:t>LanguAGE</w:t>
            </w:r>
            <w:r w:rsidR="00036450" w:rsidRPr="00EA2647">
              <w:rPr>
                <w:color w:val="355D7E" w:themeColor="accent1" w:themeShade="80"/>
                <w:sz w:val="28"/>
                <w:szCs w:val="28"/>
              </w:rPr>
              <w:t xml:space="preserve"> </w:t>
            </w:r>
            <w:r w:rsidR="00EA2647" w:rsidRPr="00EA2647">
              <w:rPr>
                <w:color w:val="355D7E" w:themeColor="accent1" w:themeShade="80"/>
                <w:sz w:val="28"/>
                <w:szCs w:val="28"/>
              </w:rPr>
              <w:t>:</w:t>
            </w:r>
          </w:p>
          <w:p w14:paraId="5AEC8E01" w14:textId="77777777" w:rsidR="00A6483E" w:rsidRPr="00A6483E" w:rsidRDefault="00A6483E" w:rsidP="00A6483E"/>
          <w:p w14:paraId="6BEC89A3" w14:textId="5494D13C" w:rsidR="004D3011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Tamil</w:t>
            </w:r>
          </w:p>
          <w:p w14:paraId="65EFB536" w14:textId="4A696895" w:rsidR="00AF47C7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English</w:t>
            </w:r>
          </w:p>
          <w:p w14:paraId="0554A6BA" w14:textId="56F4AC92" w:rsidR="00AF47C7" w:rsidRPr="00AE333D" w:rsidRDefault="00AF47C7" w:rsidP="00036450">
            <w:pPr>
              <w:rPr>
                <w:sz w:val="32"/>
                <w:szCs w:val="32"/>
              </w:rPr>
            </w:pPr>
            <w:r w:rsidRPr="00AE333D">
              <w:rPr>
                <w:sz w:val="32"/>
                <w:szCs w:val="32"/>
              </w:rPr>
              <w:t>Hind</w:t>
            </w:r>
            <w:r w:rsidR="00A6483E">
              <w:rPr>
                <w:sz w:val="32"/>
                <w:szCs w:val="32"/>
              </w:rPr>
              <w:t>i</w:t>
            </w:r>
          </w:p>
          <w:p w14:paraId="6C691D36" w14:textId="390F4D8C" w:rsidR="00036450" w:rsidRPr="00EA2647" w:rsidRDefault="00AE333D" w:rsidP="00036450">
            <w:pPr>
              <w:pStyle w:val="Heading2"/>
              <w:rPr>
                <w:color w:val="355D7E" w:themeColor="accent1" w:themeShade="80"/>
                <w:sz w:val="32"/>
                <w:szCs w:val="32"/>
              </w:rPr>
            </w:pPr>
            <w:r w:rsidRPr="00EA2647">
              <w:rPr>
                <w:color w:val="355D7E" w:themeColor="accent1" w:themeShade="80"/>
                <w:sz w:val="32"/>
                <w:szCs w:val="32"/>
              </w:rPr>
              <w:t>Skills</w:t>
            </w:r>
            <w:r w:rsidR="00EA2647" w:rsidRPr="00EA2647">
              <w:rPr>
                <w:color w:val="355D7E" w:themeColor="accent1" w:themeShade="80"/>
                <w:sz w:val="32"/>
                <w:szCs w:val="32"/>
              </w:rPr>
              <w:t>:</w:t>
            </w:r>
          </w:p>
          <w:p w14:paraId="580E2400" w14:textId="77777777" w:rsidR="00036450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Java</w:t>
            </w:r>
          </w:p>
          <w:p w14:paraId="36FC090B" w14:textId="0B321EA9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Python</w:t>
            </w:r>
          </w:p>
          <w:p w14:paraId="64C6E021" w14:textId="77777777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Html</w:t>
            </w:r>
          </w:p>
          <w:p w14:paraId="204D8528" w14:textId="0F7F59C8" w:rsidR="00AE333D" w:rsidRPr="00AE333D" w:rsidRDefault="00AE333D" w:rsidP="004D3011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Css</w:t>
            </w:r>
          </w:p>
          <w:p w14:paraId="17928925" w14:textId="23A4130B" w:rsidR="00AE333D" w:rsidRPr="004D3011" w:rsidRDefault="00AE333D" w:rsidP="004D3011">
            <w:pPr>
              <w:rPr>
                <w:color w:val="FFFFFF" w:themeColor="background1"/>
              </w:rPr>
            </w:pPr>
            <w:r w:rsidRPr="00AE333D">
              <w:rPr>
                <w:noProof/>
                <w:color w:val="000000" w:themeColor="text1"/>
                <w:sz w:val="28"/>
                <w:szCs w:val="28"/>
              </w:rPr>
              <w:t>c</w:t>
            </w:r>
          </w:p>
        </w:tc>
      </w:tr>
    </w:tbl>
    <w:p w14:paraId="1076062E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23C4" w14:textId="77777777" w:rsidR="00D80A65" w:rsidRDefault="00D80A65" w:rsidP="000C45FF">
      <w:r>
        <w:separator/>
      </w:r>
    </w:p>
  </w:endnote>
  <w:endnote w:type="continuationSeparator" w:id="0">
    <w:p w14:paraId="1967C6E6" w14:textId="77777777" w:rsidR="00D80A65" w:rsidRDefault="00D80A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02F8" w14:textId="77777777" w:rsidR="00D80A65" w:rsidRDefault="00D80A65" w:rsidP="000C45FF">
      <w:r>
        <w:separator/>
      </w:r>
    </w:p>
  </w:footnote>
  <w:footnote w:type="continuationSeparator" w:id="0">
    <w:p w14:paraId="59A983AA" w14:textId="77777777" w:rsidR="00D80A65" w:rsidRDefault="00D80A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986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ACF71" wp14:editId="7284CA2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C7"/>
    <w:rsid w:val="00036450"/>
    <w:rsid w:val="00067EC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AD1"/>
    <w:rsid w:val="00281FD5"/>
    <w:rsid w:val="002D70A3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554E"/>
    <w:rsid w:val="004813B3"/>
    <w:rsid w:val="00496591"/>
    <w:rsid w:val="004C63E4"/>
    <w:rsid w:val="004C6E2D"/>
    <w:rsid w:val="004D3011"/>
    <w:rsid w:val="004D4558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3720D"/>
    <w:rsid w:val="00940A66"/>
    <w:rsid w:val="00952C25"/>
    <w:rsid w:val="00A2118D"/>
    <w:rsid w:val="00A6483E"/>
    <w:rsid w:val="00AD0A50"/>
    <w:rsid w:val="00AD76E2"/>
    <w:rsid w:val="00AE333D"/>
    <w:rsid w:val="00AF47C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2EFE"/>
    <w:rsid w:val="00CF7FFD"/>
    <w:rsid w:val="00D2522B"/>
    <w:rsid w:val="00D41802"/>
    <w:rsid w:val="00D422DE"/>
    <w:rsid w:val="00D5459D"/>
    <w:rsid w:val="00D80A65"/>
    <w:rsid w:val="00DA1F4D"/>
    <w:rsid w:val="00DD172A"/>
    <w:rsid w:val="00E25A26"/>
    <w:rsid w:val="00E4381A"/>
    <w:rsid w:val="00E55D74"/>
    <w:rsid w:val="00EA2647"/>
    <w:rsid w:val="00F44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FFA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1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37BE9698374F1897E8F2777BFA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7E78D-9683-4D04-A23D-2798206A7184}"/>
      </w:docPartPr>
      <w:docPartBody>
        <w:p w:rsidR="00000000" w:rsidRDefault="00000000">
          <w:pPr>
            <w:pStyle w:val="6B37BE9698374F1897E8F2777BFA8D2D"/>
          </w:pPr>
          <w:r w:rsidRPr="004D3011">
            <w:t>PHONE:</w:t>
          </w:r>
        </w:p>
      </w:docPartBody>
    </w:docPart>
    <w:docPart>
      <w:docPartPr>
        <w:name w:val="ECC2AAA36F874091B0D663ECE621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5D16-5D4B-4CE6-9B24-DECA1BF05837}"/>
      </w:docPartPr>
      <w:docPartBody>
        <w:p w:rsidR="00000000" w:rsidRDefault="00000000">
          <w:pPr>
            <w:pStyle w:val="ECC2AAA36F874091B0D663ECE621F62A"/>
          </w:pPr>
          <w:r w:rsidRPr="00CB0055">
            <w:t>Hobbies</w:t>
          </w:r>
        </w:p>
      </w:docPartBody>
    </w:docPart>
    <w:docPart>
      <w:docPartPr>
        <w:name w:val="B1CF83382BE04749881EBC6CC78B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83FB-962B-4E0E-A882-39BD9C07B02B}"/>
      </w:docPartPr>
      <w:docPartBody>
        <w:p w:rsidR="00000000" w:rsidRDefault="00000000">
          <w:pPr>
            <w:pStyle w:val="B1CF83382BE04749881EBC6CC78BCAD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4"/>
    <w:rsid w:val="00454490"/>
    <w:rsid w:val="00B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7AB943BCE497F81EB6BCF3116CC5D">
    <w:name w:val="3C57AB943BCE497F81EB6BCF3116CC5D"/>
  </w:style>
  <w:style w:type="paragraph" w:customStyle="1" w:styleId="0DA7859A89A84388B74C0E2A876F6B4D">
    <w:name w:val="0DA7859A89A84388B74C0E2A876F6B4D"/>
  </w:style>
  <w:style w:type="paragraph" w:customStyle="1" w:styleId="31FD34899F9540989C649E14725C01A1">
    <w:name w:val="31FD34899F9540989C649E14725C01A1"/>
  </w:style>
  <w:style w:type="paragraph" w:customStyle="1" w:styleId="C06D32B79604455EBE1F86902A2C99FD">
    <w:name w:val="C06D32B79604455EBE1F86902A2C99FD"/>
  </w:style>
  <w:style w:type="paragraph" w:customStyle="1" w:styleId="B63EC27BF7974080A5372FC8689C78B5">
    <w:name w:val="B63EC27BF7974080A5372FC8689C78B5"/>
  </w:style>
  <w:style w:type="paragraph" w:customStyle="1" w:styleId="6B37BE9698374F1897E8F2777BFA8D2D">
    <w:name w:val="6B37BE9698374F1897E8F2777BFA8D2D"/>
  </w:style>
  <w:style w:type="paragraph" w:customStyle="1" w:styleId="EAA340D5AF714C06B9EC03AAE6250BD0">
    <w:name w:val="EAA340D5AF714C06B9EC03AAE6250BD0"/>
  </w:style>
  <w:style w:type="paragraph" w:customStyle="1" w:styleId="ECE177E5C52C4F1986FEE8ED416638A2">
    <w:name w:val="ECE177E5C52C4F1986FEE8ED416638A2"/>
  </w:style>
  <w:style w:type="paragraph" w:customStyle="1" w:styleId="705E4E9874F447ED866E9621D0430B95">
    <w:name w:val="705E4E9874F447ED866E9621D0430B95"/>
  </w:style>
  <w:style w:type="paragraph" w:customStyle="1" w:styleId="EADF274CCF5D4BED876B042DF01DF261">
    <w:name w:val="EADF274CCF5D4BED876B042DF01DF26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77340C5FB4422B913AA0B2D83CCBB3">
    <w:name w:val="A577340C5FB4422B913AA0B2D83CCBB3"/>
  </w:style>
  <w:style w:type="paragraph" w:customStyle="1" w:styleId="ECC2AAA36F874091B0D663ECE621F62A">
    <w:name w:val="ECC2AAA36F874091B0D663ECE621F62A"/>
  </w:style>
  <w:style w:type="paragraph" w:customStyle="1" w:styleId="DC6E2CEED9124B6393D96E7DBE5BBC64">
    <w:name w:val="DC6E2CEED9124B6393D96E7DBE5BBC64"/>
  </w:style>
  <w:style w:type="paragraph" w:customStyle="1" w:styleId="6CB533CDAF6B4DEFB1A78CA311005346">
    <w:name w:val="6CB533CDAF6B4DEFB1A78CA311005346"/>
  </w:style>
  <w:style w:type="paragraph" w:customStyle="1" w:styleId="2E9F1C938D43451F95038946E6EC56D5">
    <w:name w:val="2E9F1C938D43451F95038946E6EC56D5"/>
  </w:style>
  <w:style w:type="paragraph" w:customStyle="1" w:styleId="0D585896D72D406E869C3EB4F3FC9423">
    <w:name w:val="0D585896D72D406E869C3EB4F3FC9423"/>
  </w:style>
  <w:style w:type="paragraph" w:customStyle="1" w:styleId="B1CF83382BE04749881EBC6CC78BCAD1">
    <w:name w:val="B1CF83382BE04749881EBC6CC78BCAD1"/>
  </w:style>
  <w:style w:type="paragraph" w:customStyle="1" w:styleId="61368E9325754402A1E3F0EEF658CA99">
    <w:name w:val="61368E9325754402A1E3F0EEF658CA99"/>
  </w:style>
  <w:style w:type="paragraph" w:customStyle="1" w:styleId="323E501FAF5846E6B6DD66189694B8E1">
    <w:name w:val="323E501FAF5846E6B6DD66189694B8E1"/>
  </w:style>
  <w:style w:type="paragraph" w:customStyle="1" w:styleId="0A9A9F54AA0049B0B999259342005D22">
    <w:name w:val="0A9A9F54AA0049B0B999259342005D22"/>
  </w:style>
  <w:style w:type="paragraph" w:customStyle="1" w:styleId="359288ADE5944A69A98418B7D5BDF072">
    <w:name w:val="359288ADE5944A69A98418B7D5BDF072"/>
  </w:style>
  <w:style w:type="paragraph" w:customStyle="1" w:styleId="3A9A2216675E48D190E54D5053506B0E">
    <w:name w:val="3A9A2216675E48D190E54D5053506B0E"/>
  </w:style>
  <w:style w:type="paragraph" w:customStyle="1" w:styleId="954A6EF25DE84277A1B1099A128C5D8C">
    <w:name w:val="954A6EF25DE84277A1B1099A128C5D8C"/>
  </w:style>
  <w:style w:type="paragraph" w:customStyle="1" w:styleId="B431F7D2A2424D16BC659571230EFCA9">
    <w:name w:val="B431F7D2A2424D16BC659571230EFCA9"/>
  </w:style>
  <w:style w:type="paragraph" w:customStyle="1" w:styleId="6D759BDEFDBA420099607E8163760E93">
    <w:name w:val="6D759BDEFDBA420099607E8163760E93"/>
  </w:style>
  <w:style w:type="paragraph" w:customStyle="1" w:styleId="C17C21C9042C41CA9EBD1E193B20A6F3">
    <w:name w:val="C17C21C9042C41CA9EBD1E193B20A6F3"/>
  </w:style>
  <w:style w:type="paragraph" w:customStyle="1" w:styleId="B074F3C05CA44677810A903904020EE0">
    <w:name w:val="B074F3C05CA44677810A903904020EE0"/>
  </w:style>
  <w:style w:type="paragraph" w:customStyle="1" w:styleId="497C98B950EA48C4BB0BE85633DA0D67">
    <w:name w:val="497C98B950EA48C4BB0BE85633DA0D67"/>
  </w:style>
  <w:style w:type="paragraph" w:customStyle="1" w:styleId="301B96D872A348D4890939BBF91CEAA2">
    <w:name w:val="301B96D872A348D4890939BBF91CEAA2"/>
  </w:style>
  <w:style w:type="paragraph" w:customStyle="1" w:styleId="97C9AE0DB82C453880F5BE21579ADF9F">
    <w:name w:val="97C9AE0DB82C453880F5BE21579ADF9F"/>
  </w:style>
  <w:style w:type="paragraph" w:customStyle="1" w:styleId="C72EE7D1071D4377AA886B93C8A33CAB">
    <w:name w:val="C72EE7D1071D4377AA886B93C8A33CAB"/>
  </w:style>
  <w:style w:type="paragraph" w:customStyle="1" w:styleId="A3D2CEDD261046AE9B25E76E9B6C2626">
    <w:name w:val="A3D2CEDD261046AE9B25E76E9B6C2626"/>
  </w:style>
  <w:style w:type="paragraph" w:customStyle="1" w:styleId="60539F5ECE0B4383A0321D9F18AF4802">
    <w:name w:val="60539F5ECE0B4383A0321D9F18AF4802"/>
  </w:style>
  <w:style w:type="paragraph" w:customStyle="1" w:styleId="A14BF721721D44BEBE4E2AA01F67D9AA">
    <w:name w:val="A14BF721721D44BEBE4E2AA01F67D9AA"/>
  </w:style>
  <w:style w:type="paragraph" w:customStyle="1" w:styleId="452E6E739CA344A0B93F6B58DB5F682F">
    <w:name w:val="452E6E739CA344A0B93F6B58DB5F682F"/>
  </w:style>
  <w:style w:type="paragraph" w:customStyle="1" w:styleId="96582846F5064CE6A07FE4C560B4F805">
    <w:name w:val="96582846F5064CE6A07FE4C560B4F805"/>
  </w:style>
  <w:style w:type="paragraph" w:customStyle="1" w:styleId="020ECE3EAE5D4432B855629D3D891638">
    <w:name w:val="020ECE3EAE5D4432B855629D3D891638"/>
  </w:style>
  <w:style w:type="paragraph" w:customStyle="1" w:styleId="99E3DE9EBA7F43F6AED0344BB060BD97">
    <w:name w:val="99E3DE9EBA7F43F6AED0344BB060BD97"/>
  </w:style>
  <w:style w:type="paragraph" w:customStyle="1" w:styleId="8604D38D479840AABA1CE953A4324C77">
    <w:name w:val="8604D38D479840AABA1CE953A4324C77"/>
  </w:style>
  <w:style w:type="paragraph" w:customStyle="1" w:styleId="9DC48EABEDB04D4BA5727AEB4AF31A02">
    <w:name w:val="9DC48EABEDB04D4BA5727AEB4AF31A0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7F72448865B44336A813A7CE5AEE2F9F">
    <w:name w:val="7F72448865B44336A813A7CE5AEE2F9F"/>
  </w:style>
  <w:style w:type="paragraph" w:customStyle="1" w:styleId="A3CC07D977A64230AC508042B0E3EA7C">
    <w:name w:val="A3CC07D977A64230AC508042B0E3EA7C"/>
    <w:rsid w:val="00B51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2023-10-19T19:36:00Z</dcterms:created>
  <dcterms:modified xsi:type="dcterms:W3CDTF">2023-10-19T19:36:00Z</dcterms:modified>
</cp:coreProperties>
</file>